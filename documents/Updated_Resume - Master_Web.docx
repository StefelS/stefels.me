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Education</w:t>
      </w:r>
    </w:p>
    <w:p w14:paraId="00000002" w14:textId="71958BE3" w:rsidR="00DF1323" w:rsidRDefault="00CB4883">
      <w:pPr>
        <w:tabs>
          <w:tab w:val="left" w:pos="1440"/>
          <w:tab w:val="left" w:pos="6090"/>
          <w:tab w:val="right" w:pos="10503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Dartmouth College</w:t>
      </w:r>
      <w:r>
        <w:rPr>
          <w:b/>
          <w:smallCaps/>
          <w:sz w:val="20"/>
          <w:szCs w:val="20"/>
        </w:rPr>
        <w:t xml:space="preserve">, </w:t>
      </w:r>
      <w:r>
        <w:rPr>
          <w:sz w:val="20"/>
          <w:szCs w:val="20"/>
        </w:rPr>
        <w:t>Hanover, NH</w:t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 w:rsidR="00D379C9">
        <w:rPr>
          <w:b/>
          <w:sz w:val="20"/>
          <w:szCs w:val="20"/>
        </w:rPr>
        <w:t>Sept 2020 – June 2024</w:t>
      </w:r>
    </w:p>
    <w:p w14:paraId="00000003" w14:textId="45EEE013" w:rsidR="00DF1323" w:rsidRDefault="00CB4883">
      <w:pPr>
        <w:rPr>
          <w:b/>
          <w:sz w:val="20"/>
          <w:szCs w:val="20"/>
        </w:rPr>
      </w:pPr>
      <w:r>
        <w:rPr>
          <w:i/>
          <w:sz w:val="20"/>
          <w:szCs w:val="20"/>
        </w:rPr>
        <w:t>Bachelor of Arts, Major in</w:t>
      </w:r>
      <w:r w:rsidR="00E71053">
        <w:rPr>
          <w:i/>
          <w:sz w:val="20"/>
          <w:szCs w:val="20"/>
        </w:rPr>
        <w:t xml:space="preserve"> Computer Science Modified with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105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GPA </w:t>
      </w:r>
      <w:r w:rsidR="00E35910">
        <w:rPr>
          <w:b/>
          <w:sz w:val="20"/>
          <w:szCs w:val="20"/>
        </w:rPr>
        <w:t>3.6</w:t>
      </w:r>
      <w:r w:rsidR="0020769B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/4.0</w:t>
      </w:r>
    </w:p>
    <w:p w14:paraId="78170361" w14:textId="77777777" w:rsidR="00C07AE4" w:rsidRPr="00C07AE4" w:rsidRDefault="00C07AE4">
      <w:pPr>
        <w:rPr>
          <w:sz w:val="5"/>
          <w:szCs w:val="5"/>
        </w:rPr>
      </w:pPr>
    </w:p>
    <w:p w14:paraId="00000004" w14:textId="093CDB67" w:rsidR="00DF1323" w:rsidRDefault="00CB4883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E2250F">
        <w:rPr>
          <w:sz w:val="20"/>
          <w:szCs w:val="20"/>
        </w:rPr>
        <w:t xml:space="preserve">Object Oriented Programming, </w:t>
      </w:r>
      <w:r w:rsidR="00C07AE4">
        <w:rPr>
          <w:sz w:val="20"/>
          <w:szCs w:val="20"/>
        </w:rPr>
        <w:t xml:space="preserve">Software Design and Implementation, </w:t>
      </w:r>
      <w:r w:rsidR="00E2250F">
        <w:rPr>
          <w:sz w:val="20"/>
          <w:szCs w:val="20"/>
        </w:rPr>
        <w:t>Differential Equations, Linear Algebra</w:t>
      </w:r>
      <w:r w:rsidR="00C07AE4">
        <w:rPr>
          <w:sz w:val="20"/>
          <w:szCs w:val="20"/>
        </w:rPr>
        <w:t>, Discrete and Probabilistic Systems, Discrete Math, Algorithms (current), Machine Learning and Statistical Analysis (current) Embedded Systems (current)</w:t>
      </w:r>
    </w:p>
    <w:p w14:paraId="00000008" w14:textId="41A5E377" w:rsidR="00DF1323" w:rsidRDefault="00CB4883" w:rsidP="00783BB6">
      <w:pPr>
        <w:rPr>
          <w:sz w:val="20"/>
          <w:szCs w:val="20"/>
        </w:rPr>
      </w:pPr>
      <w:r>
        <w:rPr>
          <w:sz w:val="20"/>
          <w:szCs w:val="20"/>
        </w:rPr>
        <w:t xml:space="preserve">Honors/Awards: </w:t>
      </w:r>
      <w:r w:rsidR="00450B22">
        <w:rPr>
          <w:sz w:val="20"/>
          <w:szCs w:val="20"/>
        </w:rPr>
        <w:t xml:space="preserve">E.E. Just Scholar </w:t>
      </w:r>
    </w:p>
    <w:p w14:paraId="00000009" w14:textId="77777777" w:rsidR="00DF1323" w:rsidRDefault="00DF1323">
      <w:pPr>
        <w:tabs>
          <w:tab w:val="left" w:pos="1440"/>
          <w:tab w:val="right" w:pos="10503"/>
        </w:tabs>
        <w:rPr>
          <w:b/>
          <w:sz w:val="10"/>
          <w:szCs w:val="10"/>
        </w:rPr>
      </w:pPr>
    </w:p>
    <w:p w14:paraId="0000000A" w14:textId="4BA4A42D" w:rsidR="00DF1323" w:rsidRDefault="00783BB6">
      <w:pPr>
        <w:tabs>
          <w:tab w:val="left" w:pos="1440"/>
          <w:tab w:val="right" w:pos="10503"/>
        </w:tabs>
        <w:rPr>
          <w:sz w:val="20"/>
          <w:szCs w:val="20"/>
        </w:rPr>
      </w:pPr>
      <w:r>
        <w:rPr>
          <w:b/>
          <w:sz w:val="20"/>
          <w:szCs w:val="20"/>
        </w:rPr>
        <w:t>Poly Prep Country Day School</w:t>
      </w:r>
      <w:r w:rsidR="00CB4883">
        <w:rPr>
          <w:smallCaps/>
          <w:sz w:val="20"/>
          <w:szCs w:val="20"/>
        </w:rPr>
        <w:t>,</w:t>
      </w:r>
      <w:r w:rsidR="00CB4883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Brooklyn, N</w:t>
      </w:r>
      <w:r w:rsidR="00A849DC">
        <w:rPr>
          <w:sz w:val="20"/>
          <w:szCs w:val="20"/>
        </w:rPr>
        <w:t>Y</w:t>
      </w:r>
      <w:r w:rsidR="00CB4883">
        <w:rPr>
          <w:b/>
          <w:smallCaps/>
          <w:sz w:val="20"/>
          <w:szCs w:val="20"/>
        </w:rPr>
        <w:tab/>
      </w:r>
      <w:r w:rsidR="00D379C9">
        <w:rPr>
          <w:b/>
          <w:smallCaps/>
          <w:sz w:val="20"/>
          <w:szCs w:val="20"/>
        </w:rPr>
        <w:t xml:space="preserve"> </w:t>
      </w:r>
      <w:r w:rsidR="00D379C9">
        <w:rPr>
          <w:b/>
          <w:sz w:val="20"/>
          <w:szCs w:val="20"/>
        </w:rPr>
        <w:t>Sept 2015 – June 2020</w:t>
      </w:r>
    </w:p>
    <w:p w14:paraId="0000000B" w14:textId="061A79DB" w:rsidR="00DF1323" w:rsidRDefault="00CB4883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Honors/Awards:</w:t>
      </w:r>
      <w:r w:rsidR="00783BB6">
        <w:rPr>
          <w:sz w:val="20"/>
          <w:szCs w:val="20"/>
        </w:rPr>
        <w:t xml:space="preserve"> </w:t>
      </w:r>
      <w:r w:rsidR="00266FF8">
        <w:rPr>
          <w:sz w:val="20"/>
          <w:szCs w:val="20"/>
        </w:rPr>
        <w:t>9/11 Memorial Scholar, Jay Jordan Scholar Athlete Award</w:t>
      </w:r>
    </w:p>
    <w:p w14:paraId="0000000C" w14:textId="1CE8F2A1" w:rsidR="00DF1323" w:rsidRDefault="00CB4883">
      <w:pPr>
        <w:rPr>
          <w:sz w:val="20"/>
          <w:szCs w:val="20"/>
        </w:rPr>
      </w:pPr>
      <w:r>
        <w:rPr>
          <w:sz w:val="20"/>
          <w:szCs w:val="20"/>
        </w:rPr>
        <w:t>Activities:</w:t>
      </w:r>
      <w:r w:rsidR="00266FF8">
        <w:rPr>
          <w:sz w:val="20"/>
          <w:szCs w:val="20"/>
        </w:rPr>
        <w:t xml:space="preserve"> Coding Club, </w:t>
      </w:r>
      <w:r w:rsidR="00E35910">
        <w:rPr>
          <w:sz w:val="20"/>
          <w:szCs w:val="20"/>
        </w:rPr>
        <w:t>Umoja</w:t>
      </w:r>
      <w:r w:rsidR="00266FF8">
        <w:rPr>
          <w:sz w:val="20"/>
          <w:szCs w:val="20"/>
        </w:rPr>
        <w:t xml:space="preserve"> Affinity Group, Varsity Football, Varsity Lacrosse, Yearbook Club</w:t>
      </w:r>
    </w:p>
    <w:p w14:paraId="2FB0C54F" w14:textId="2B8E31BB" w:rsidR="007E32CF" w:rsidRPr="00D50BF2" w:rsidRDefault="007E32CF">
      <w:pPr>
        <w:rPr>
          <w:sz w:val="10"/>
          <w:szCs w:val="10"/>
        </w:rPr>
      </w:pPr>
    </w:p>
    <w:p w14:paraId="42D59D4C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Skills &amp; Certifications</w:t>
      </w:r>
    </w:p>
    <w:p w14:paraId="18003884" w14:textId="403BB945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Computer</w:t>
      </w:r>
      <w:r>
        <w:rPr>
          <w:color w:val="000000"/>
          <w:sz w:val="20"/>
          <w:szCs w:val="20"/>
        </w:rPr>
        <w:t xml:space="preserve">: Java, Python, Bash, </w:t>
      </w:r>
      <w:r w:rsidR="00C07AE4">
        <w:rPr>
          <w:color w:val="000000"/>
          <w:sz w:val="20"/>
          <w:szCs w:val="20"/>
        </w:rPr>
        <w:t xml:space="preserve">C, </w:t>
      </w:r>
      <w:r>
        <w:rPr>
          <w:color w:val="000000"/>
          <w:sz w:val="20"/>
          <w:szCs w:val="20"/>
        </w:rPr>
        <w:t>SolidWorks, HTML</w:t>
      </w:r>
      <w:r w:rsidR="00C07AE4">
        <w:rPr>
          <w:color w:val="000000"/>
          <w:sz w:val="20"/>
          <w:szCs w:val="20"/>
        </w:rPr>
        <w:t xml:space="preserve">, CSS, MATLAB </w:t>
      </w:r>
    </w:p>
    <w:p w14:paraId="5B84D381" w14:textId="5F5F480C" w:rsidR="007E32CF" w:rsidRDefault="007E32CF" w:rsidP="007E32CF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Technical </w:t>
      </w:r>
      <w:r w:rsidR="00B43561">
        <w:rPr>
          <w:b/>
          <w:color w:val="000000"/>
          <w:sz w:val="20"/>
          <w:szCs w:val="20"/>
        </w:rPr>
        <w:t>Skills</w:t>
      </w:r>
      <w:r w:rsidR="00B43561">
        <w:rPr>
          <w:color w:val="000000"/>
          <w:sz w:val="20"/>
          <w:szCs w:val="20"/>
        </w:rPr>
        <w:t>:</w:t>
      </w:r>
      <w:r w:rsidR="00086B11">
        <w:rPr>
          <w:color w:val="000000"/>
          <w:sz w:val="20"/>
          <w:szCs w:val="20"/>
        </w:rPr>
        <w:t xml:space="preserve"> Machining, Laser Cutting</w:t>
      </w:r>
      <w:r w:rsidR="00B43561">
        <w:rPr>
          <w:color w:val="000000"/>
          <w:sz w:val="20"/>
          <w:szCs w:val="20"/>
        </w:rPr>
        <w:t>, Soldering</w:t>
      </w:r>
      <w:r w:rsidR="00C07AE4">
        <w:rPr>
          <w:color w:val="000000"/>
          <w:sz w:val="20"/>
          <w:szCs w:val="20"/>
        </w:rPr>
        <w:t xml:space="preserve">, Arduino </w:t>
      </w:r>
    </w:p>
    <w:p w14:paraId="09169819" w14:textId="3467C3A7" w:rsidR="007E32CF" w:rsidRDefault="007E32CF">
      <w:pPr>
        <w:rPr>
          <w:color w:val="000000"/>
          <w:sz w:val="20"/>
          <w:szCs w:val="20"/>
        </w:rPr>
      </w:pPr>
      <w:r w:rsidRPr="00530511">
        <w:rPr>
          <w:b/>
          <w:bCs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>: French</w:t>
      </w:r>
      <w:r w:rsidR="00526AED">
        <w:rPr>
          <w:color w:val="000000"/>
          <w:sz w:val="20"/>
          <w:szCs w:val="20"/>
        </w:rPr>
        <w:t xml:space="preserve"> (Intermediate</w:t>
      </w:r>
      <w:r w:rsidR="00B43561">
        <w:rPr>
          <w:color w:val="000000"/>
          <w:sz w:val="20"/>
          <w:szCs w:val="20"/>
        </w:rPr>
        <w:t>),</w:t>
      </w:r>
      <w:r>
        <w:rPr>
          <w:color w:val="000000"/>
          <w:sz w:val="20"/>
          <w:szCs w:val="20"/>
        </w:rPr>
        <w:t xml:space="preserve"> Spanish</w:t>
      </w:r>
      <w:r w:rsidR="00526AED">
        <w:rPr>
          <w:color w:val="000000"/>
          <w:sz w:val="20"/>
          <w:szCs w:val="20"/>
        </w:rPr>
        <w:t xml:space="preserve"> (Conversational)</w:t>
      </w:r>
    </w:p>
    <w:p w14:paraId="0BC9AA66" w14:textId="77777777" w:rsidR="00D616A4" w:rsidRPr="00D616A4" w:rsidRDefault="00D616A4">
      <w:pPr>
        <w:rPr>
          <w:color w:val="000000"/>
          <w:sz w:val="10"/>
          <w:szCs w:val="10"/>
        </w:rPr>
      </w:pPr>
    </w:p>
    <w:p w14:paraId="5E85694E" w14:textId="77777777" w:rsidR="00D616A4" w:rsidRDefault="00D616A4" w:rsidP="00D616A4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Projects</w:t>
      </w:r>
    </w:p>
    <w:p w14:paraId="0000000D" w14:textId="06C9B8CF" w:rsidR="00DF1323" w:rsidRDefault="00C07AE4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Sudoku Solver </w:t>
      </w:r>
    </w:p>
    <w:p w14:paraId="03C38D9B" w14:textId="637325E9" w:rsidR="00C07AE4" w:rsidRPr="00C07AE4" w:rsidRDefault="00DA2FC1" w:rsidP="00C07AE4">
      <w:pPr>
        <w:pStyle w:val="ListParagraph"/>
        <w:numPr>
          <w:ilvl w:val="0"/>
          <w:numId w:val="16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</w:t>
      </w:r>
      <w:r w:rsidR="00C07AE4">
        <w:rPr>
          <w:bCs/>
          <w:color w:val="000000"/>
          <w:sz w:val="20"/>
          <w:szCs w:val="20"/>
        </w:rPr>
        <w:t>mplement</w:t>
      </w:r>
      <w:r>
        <w:rPr>
          <w:bCs/>
          <w:color w:val="000000"/>
          <w:sz w:val="20"/>
          <w:szCs w:val="20"/>
        </w:rPr>
        <w:t>ed</w:t>
      </w:r>
      <w:r w:rsidR="00C07AE4">
        <w:rPr>
          <w:bCs/>
          <w:color w:val="000000"/>
          <w:sz w:val="20"/>
          <w:szCs w:val="20"/>
        </w:rPr>
        <w:t xml:space="preserve"> a sudoku solving algorithm in C</w:t>
      </w:r>
      <w:r>
        <w:rPr>
          <w:bCs/>
          <w:color w:val="000000"/>
          <w:sz w:val="20"/>
          <w:szCs w:val="20"/>
        </w:rPr>
        <w:t xml:space="preserve"> in a group of 3</w:t>
      </w:r>
    </w:p>
    <w:p w14:paraId="0820D7CB" w14:textId="6B5599E9" w:rsidR="00C07AE4" w:rsidRPr="00C07AE4" w:rsidRDefault="00C07AE4" w:rsidP="00C07AE4">
      <w:pPr>
        <w:pStyle w:val="ListParagraph"/>
        <w:numPr>
          <w:ilvl w:val="0"/>
          <w:numId w:val="16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Completed unit and fuzz testing on our program to ensure proficiency </w:t>
      </w:r>
    </w:p>
    <w:p w14:paraId="4DFE5D4E" w14:textId="3C6B86BB" w:rsidR="00C07AE4" w:rsidRPr="00C07AE4" w:rsidRDefault="00C07AE4" w:rsidP="00C07AE4">
      <w:pPr>
        <w:pStyle w:val="ListParagraph"/>
        <w:numPr>
          <w:ilvl w:val="0"/>
          <w:numId w:val="16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Created a python GUI application to visualize our program at work and play the game</w:t>
      </w:r>
    </w:p>
    <w:p w14:paraId="20767524" w14:textId="25E98F36" w:rsidR="00C07AE4" w:rsidRDefault="00C07AE4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Tiny Search Engine</w:t>
      </w:r>
    </w:p>
    <w:p w14:paraId="0C27BE8C" w14:textId="1553457D" w:rsidR="00C07AE4" w:rsidRPr="00C07AE4" w:rsidRDefault="00C07AE4" w:rsidP="00C07AE4">
      <w:pPr>
        <w:pStyle w:val="ListParagraph"/>
        <w:numPr>
          <w:ilvl w:val="0"/>
          <w:numId w:val="15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Designed a three-part search engine including a web crawler, file indexer and file querier in C using fundamental coding design principles.</w:t>
      </w:r>
    </w:p>
    <w:p w14:paraId="372F7C24" w14:textId="0643C7DE" w:rsidR="00C07AE4" w:rsidRPr="00C07AE4" w:rsidRDefault="00C07AE4" w:rsidP="00C07AE4">
      <w:pPr>
        <w:pStyle w:val="ListParagraph"/>
        <w:numPr>
          <w:ilvl w:val="0"/>
          <w:numId w:val="15"/>
        </w:numPr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Conducted unit and memory tests using Bash and C</w:t>
      </w:r>
      <w:r w:rsidR="006E5D8B">
        <w:rPr>
          <w:bCs/>
          <w:color w:val="000000"/>
          <w:sz w:val="20"/>
          <w:szCs w:val="20"/>
        </w:rPr>
        <w:t xml:space="preserve"> </w:t>
      </w:r>
      <w:r w:rsidR="00DA2FC1">
        <w:rPr>
          <w:bCs/>
          <w:color w:val="000000"/>
          <w:sz w:val="20"/>
          <w:szCs w:val="20"/>
        </w:rPr>
        <w:t>to affirm that my implementation is accurate and consistent</w:t>
      </w:r>
    </w:p>
    <w:p w14:paraId="5F4888A9" w14:textId="77777777" w:rsidR="00C07AE4" w:rsidRPr="00C07AE4" w:rsidRDefault="00C07AE4" w:rsidP="00C07AE4">
      <w:pPr>
        <w:rPr>
          <w:b/>
          <w:color w:val="000000"/>
          <w:sz w:val="10"/>
          <w:szCs w:val="10"/>
        </w:rPr>
      </w:pPr>
    </w:p>
    <w:p w14:paraId="0000000E" w14:textId="3CC54425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Work Experience </w:t>
      </w:r>
    </w:p>
    <w:p w14:paraId="3CA707B7" w14:textId="08DA188A" w:rsidR="00C07AE4" w:rsidRDefault="00C07AE4" w:rsidP="00C07AE4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>Collins Aerospace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Cedar Rapids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IA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June 202</w:t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</w:t>
      </w:r>
      <w:r w:rsidR="006E5D8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Dec 202</w:t>
      </w:r>
      <w:r>
        <w:rPr>
          <w:b/>
          <w:sz w:val="20"/>
          <w:szCs w:val="20"/>
        </w:rPr>
        <w:t>2</w:t>
      </w:r>
    </w:p>
    <w:p w14:paraId="6EDFCE3F" w14:textId="1130A5BA" w:rsidR="00C07AE4" w:rsidRDefault="00C07AE4" w:rsidP="00C07AE4">
      <w:pPr>
        <w:rPr>
          <w:i/>
          <w:sz w:val="20"/>
          <w:szCs w:val="20"/>
        </w:rPr>
      </w:pPr>
      <w:r>
        <w:rPr>
          <w:i/>
          <w:sz w:val="20"/>
          <w:szCs w:val="20"/>
        </w:rPr>
        <w:t>SEPP AI/ML Intern</w:t>
      </w:r>
    </w:p>
    <w:p w14:paraId="125293EF" w14:textId="51276954" w:rsidR="00C07AE4" w:rsidRDefault="00DA2FC1" w:rsidP="00C07AE4">
      <w:pPr>
        <w:pStyle w:val="ListParagraph"/>
        <w:numPr>
          <w:ilvl w:val="0"/>
          <w:numId w:val="14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Formulated</w:t>
      </w:r>
      <w:r w:rsidR="00C07AE4">
        <w:rPr>
          <w:iCs/>
          <w:sz w:val="20"/>
          <w:szCs w:val="20"/>
        </w:rPr>
        <w:t xml:space="preserve"> a searchable knowledge graph prototype of </w:t>
      </w:r>
      <w:r w:rsidR="00C07AE4">
        <w:rPr>
          <w:iCs/>
          <w:sz w:val="20"/>
          <w:szCs w:val="20"/>
        </w:rPr>
        <w:t xml:space="preserve">40,000+ </w:t>
      </w:r>
      <w:r w:rsidR="00C07AE4">
        <w:rPr>
          <w:iCs/>
          <w:sz w:val="20"/>
          <w:szCs w:val="20"/>
        </w:rPr>
        <w:t xml:space="preserve">company training resources using Cypher and the Neo4j graph database and presented the data on a web application powered by python and </w:t>
      </w:r>
      <w:proofErr w:type="spellStart"/>
      <w:r w:rsidR="00C07AE4">
        <w:rPr>
          <w:iCs/>
          <w:sz w:val="20"/>
          <w:szCs w:val="20"/>
        </w:rPr>
        <w:t>streamlit</w:t>
      </w:r>
      <w:proofErr w:type="spellEnd"/>
    </w:p>
    <w:p w14:paraId="26D9175D" w14:textId="5405FBF3" w:rsidR="006E5D8B" w:rsidRDefault="00DA2FC1" w:rsidP="00C07AE4">
      <w:pPr>
        <w:pStyle w:val="ListParagraph"/>
        <w:numPr>
          <w:ilvl w:val="0"/>
          <w:numId w:val="14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Planned </w:t>
      </w:r>
      <w:r w:rsidR="00C07AE4">
        <w:rPr>
          <w:iCs/>
          <w:sz w:val="20"/>
          <w:szCs w:val="20"/>
        </w:rPr>
        <w:t>weekly meeting</w:t>
      </w:r>
      <w:r w:rsidR="006E5D8B">
        <w:rPr>
          <w:iCs/>
          <w:sz w:val="20"/>
          <w:szCs w:val="20"/>
        </w:rPr>
        <w:t>s</w:t>
      </w:r>
      <w:r w:rsidR="00C07AE4">
        <w:rPr>
          <w:iCs/>
          <w:sz w:val="20"/>
          <w:szCs w:val="20"/>
        </w:rPr>
        <w:t xml:space="preserve"> following an agile development framework </w:t>
      </w:r>
    </w:p>
    <w:p w14:paraId="411AE6AC" w14:textId="77C80E57" w:rsidR="00C07AE4" w:rsidRPr="00C07AE4" w:rsidRDefault="00DA2FC1" w:rsidP="00C07AE4">
      <w:pPr>
        <w:pStyle w:val="ListParagraph"/>
        <w:numPr>
          <w:ilvl w:val="0"/>
          <w:numId w:val="14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>P</w:t>
      </w:r>
      <w:r w:rsidR="006E5D8B">
        <w:rPr>
          <w:iCs/>
          <w:sz w:val="20"/>
          <w:szCs w:val="20"/>
        </w:rPr>
        <w:t xml:space="preserve">resented </w:t>
      </w:r>
      <w:r w:rsidR="00C07AE4">
        <w:rPr>
          <w:iCs/>
          <w:sz w:val="20"/>
          <w:szCs w:val="20"/>
        </w:rPr>
        <w:t>more than 10 presentations to different company divisions</w:t>
      </w:r>
      <w:r w:rsidR="006E5D8B">
        <w:rPr>
          <w:iCs/>
          <w:sz w:val="20"/>
          <w:szCs w:val="20"/>
        </w:rPr>
        <w:t xml:space="preserve"> </w:t>
      </w:r>
      <w:proofErr w:type="gramStart"/>
      <w:r>
        <w:rPr>
          <w:iCs/>
          <w:color w:val="000000" w:themeColor="text1"/>
          <w:sz w:val="20"/>
          <w:szCs w:val="20"/>
        </w:rPr>
        <w:t>in order to</w:t>
      </w:r>
      <w:proofErr w:type="gramEnd"/>
      <w:r>
        <w:rPr>
          <w:iCs/>
          <w:color w:val="000000" w:themeColor="text1"/>
          <w:sz w:val="20"/>
          <w:szCs w:val="20"/>
        </w:rPr>
        <w:t xml:space="preserve"> build excitement and share our project with non-technical teams</w:t>
      </w:r>
    </w:p>
    <w:p w14:paraId="0000000F" w14:textId="34BD9D36" w:rsidR="00DF1323" w:rsidRPr="00C07AE4" w:rsidRDefault="00266FF8" w:rsidP="00C07AE4">
      <w:pPr>
        <w:spacing w:before="60"/>
        <w:rPr>
          <w:sz w:val="20"/>
          <w:szCs w:val="20"/>
        </w:rPr>
      </w:pPr>
      <w:r w:rsidRPr="00C07AE4">
        <w:rPr>
          <w:b/>
          <w:sz w:val="20"/>
          <w:szCs w:val="20"/>
        </w:rPr>
        <w:t xml:space="preserve">Dartmouth College, </w:t>
      </w:r>
      <w:r w:rsidRPr="00C07AE4">
        <w:rPr>
          <w:sz w:val="20"/>
          <w:szCs w:val="20"/>
        </w:rPr>
        <w:t>Hanover, NH</w:t>
      </w:r>
      <w:r w:rsidR="00CB4883" w:rsidRPr="00C07AE4">
        <w:rPr>
          <w:sz w:val="20"/>
          <w:szCs w:val="20"/>
        </w:rPr>
        <w:t xml:space="preserve"> </w:t>
      </w:r>
      <w:r w:rsidR="00CB4883" w:rsidRPr="00C07AE4">
        <w:rPr>
          <w:sz w:val="20"/>
          <w:szCs w:val="20"/>
        </w:rPr>
        <w:tab/>
      </w:r>
      <w:r w:rsidR="00C07AE4">
        <w:rPr>
          <w:sz w:val="20"/>
          <w:szCs w:val="20"/>
        </w:rPr>
        <w:tab/>
      </w:r>
      <w:r w:rsidR="00C07AE4">
        <w:rPr>
          <w:sz w:val="20"/>
          <w:szCs w:val="20"/>
        </w:rPr>
        <w:tab/>
      </w:r>
      <w:r w:rsidR="00C07AE4">
        <w:rPr>
          <w:sz w:val="20"/>
          <w:szCs w:val="20"/>
        </w:rPr>
        <w:tab/>
      </w:r>
      <w:r w:rsidR="00C07AE4">
        <w:rPr>
          <w:sz w:val="20"/>
          <w:szCs w:val="20"/>
        </w:rPr>
        <w:tab/>
      </w:r>
      <w:r w:rsidR="00C07AE4">
        <w:rPr>
          <w:sz w:val="20"/>
          <w:szCs w:val="20"/>
        </w:rPr>
        <w:tab/>
      </w:r>
      <w:r w:rsidR="00C07AE4">
        <w:rPr>
          <w:sz w:val="20"/>
          <w:szCs w:val="20"/>
        </w:rPr>
        <w:tab/>
      </w:r>
      <w:r w:rsidR="00C07AE4">
        <w:rPr>
          <w:sz w:val="20"/>
          <w:szCs w:val="20"/>
        </w:rPr>
        <w:tab/>
        <w:t xml:space="preserve">     </w:t>
      </w:r>
      <w:proofErr w:type="gramStart"/>
      <w:r w:rsidR="006E5D8B">
        <w:rPr>
          <w:sz w:val="20"/>
          <w:szCs w:val="20"/>
        </w:rPr>
        <w:tab/>
        <w:t xml:space="preserve">  </w:t>
      </w:r>
      <w:r w:rsidR="00816E17" w:rsidRPr="00C07AE4">
        <w:rPr>
          <w:b/>
          <w:sz w:val="20"/>
          <w:szCs w:val="20"/>
        </w:rPr>
        <w:t>June</w:t>
      </w:r>
      <w:proofErr w:type="gramEnd"/>
      <w:r w:rsidR="00816E17" w:rsidRPr="00C07AE4">
        <w:rPr>
          <w:b/>
          <w:sz w:val="20"/>
          <w:szCs w:val="20"/>
        </w:rPr>
        <w:t xml:space="preserve"> 2021</w:t>
      </w:r>
      <w:r w:rsidR="00CB4883" w:rsidRPr="00C07AE4">
        <w:rPr>
          <w:b/>
          <w:sz w:val="20"/>
          <w:szCs w:val="20"/>
        </w:rPr>
        <w:t>-</w:t>
      </w:r>
      <w:r w:rsidR="00816E17" w:rsidRPr="00C07AE4">
        <w:rPr>
          <w:b/>
          <w:sz w:val="20"/>
          <w:szCs w:val="20"/>
        </w:rPr>
        <w:t xml:space="preserve"> Dec 2021</w:t>
      </w:r>
    </w:p>
    <w:p w14:paraId="2342BECE" w14:textId="3AC1D69F" w:rsidR="00266FF8" w:rsidRDefault="00266FF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Student Researcher, PI: Ryan </w:t>
      </w:r>
      <w:r w:rsidR="000C343C">
        <w:rPr>
          <w:i/>
          <w:sz w:val="20"/>
          <w:szCs w:val="20"/>
        </w:rPr>
        <w:t>Hickox,</w:t>
      </w:r>
      <w:r>
        <w:rPr>
          <w:i/>
          <w:sz w:val="20"/>
          <w:szCs w:val="20"/>
        </w:rPr>
        <w:t xml:space="preserve"> Funded by E.E. Just Summer Program</w:t>
      </w:r>
    </w:p>
    <w:p w14:paraId="5599F6CB" w14:textId="77777777" w:rsidR="00DA2FC1" w:rsidRDefault="00C07AE4" w:rsidP="00DA2FC1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Researched the development and growth of black holes by focusing on low mass dwarf galaxies. </w:t>
      </w:r>
    </w:p>
    <w:p w14:paraId="18769945" w14:textId="7D7D4916" w:rsidR="006E5D8B" w:rsidRPr="006E5D8B" w:rsidRDefault="00DA2FC1" w:rsidP="00DA2FC1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>E</w:t>
      </w:r>
      <w:r w:rsidR="00C07AE4">
        <w:rPr>
          <w:sz w:val="20"/>
          <w:szCs w:val="20"/>
        </w:rPr>
        <w:t>xpand</w:t>
      </w:r>
      <w:r>
        <w:rPr>
          <w:sz w:val="20"/>
          <w:szCs w:val="20"/>
        </w:rPr>
        <w:t xml:space="preserve">ed </w:t>
      </w:r>
      <w:r w:rsidR="00C07AE4">
        <w:rPr>
          <w:sz w:val="20"/>
          <w:szCs w:val="20"/>
        </w:rPr>
        <w:t xml:space="preserve">the census of low mass black holes </w:t>
      </w:r>
      <w:r>
        <w:rPr>
          <w:sz w:val="20"/>
          <w:szCs w:val="20"/>
        </w:rPr>
        <w:t>to better understand how black holes and galaxies come to form</w:t>
      </w:r>
    </w:p>
    <w:p w14:paraId="21319712" w14:textId="1EFABC20" w:rsidR="00C07AE4" w:rsidRPr="00E35910" w:rsidRDefault="00C07AE4" w:rsidP="00DA2FC1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>Presented our findings in a NASA black physicists forum and contributed to a published paper</w:t>
      </w:r>
      <w:r w:rsidR="006E5D8B">
        <w:rPr>
          <w:sz w:val="20"/>
          <w:szCs w:val="20"/>
        </w:rPr>
        <w:t xml:space="preserve"> </w:t>
      </w:r>
    </w:p>
    <w:p w14:paraId="0C451229" w14:textId="77777777" w:rsidR="006E5D8B" w:rsidRDefault="00C07AE4" w:rsidP="00DA2FC1">
      <w:pPr>
        <w:numPr>
          <w:ilvl w:val="0"/>
          <w:numId w:val="1"/>
        </w:numPr>
        <w:spacing w:before="60"/>
        <w:ind w:left="540" w:hanging="180"/>
        <w:rPr>
          <w:sz w:val="20"/>
          <w:szCs w:val="20"/>
        </w:rPr>
      </w:pPr>
      <w:r w:rsidRPr="00C07AE4">
        <w:rPr>
          <w:sz w:val="20"/>
          <w:szCs w:val="20"/>
        </w:rPr>
        <w:t>Analyzed data from the ESA’s XMM Newton observation of dwarf galaxy Mrk462</w:t>
      </w:r>
      <w:r w:rsidR="006E5D8B">
        <w:rPr>
          <w:sz w:val="20"/>
          <w:szCs w:val="20"/>
        </w:rPr>
        <w:t xml:space="preserve"> </w:t>
      </w:r>
    </w:p>
    <w:p w14:paraId="067D54F3" w14:textId="7C66F43F" w:rsidR="00C07AE4" w:rsidRDefault="006E5D8B" w:rsidP="00DA2FC1">
      <w:pPr>
        <w:numPr>
          <w:ilvl w:val="0"/>
          <w:numId w:val="1"/>
        </w:numPr>
        <w:spacing w:before="60"/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 M</w:t>
      </w:r>
      <w:r w:rsidR="00C07AE4" w:rsidRPr="00C07AE4">
        <w:rPr>
          <w:sz w:val="20"/>
          <w:szCs w:val="20"/>
        </w:rPr>
        <w:t>odel</w:t>
      </w:r>
      <w:r>
        <w:rPr>
          <w:sz w:val="20"/>
          <w:szCs w:val="20"/>
        </w:rPr>
        <w:t xml:space="preserve">ed </w:t>
      </w:r>
      <w:r w:rsidR="00C07AE4" w:rsidRPr="00C07AE4">
        <w:rPr>
          <w:sz w:val="20"/>
          <w:szCs w:val="20"/>
        </w:rPr>
        <w:t>and fit</w:t>
      </w:r>
      <w:r>
        <w:rPr>
          <w:sz w:val="20"/>
          <w:szCs w:val="20"/>
        </w:rPr>
        <w:t xml:space="preserve"> </w:t>
      </w:r>
      <w:r w:rsidR="00C07AE4" w:rsidRPr="00C07AE4">
        <w:rPr>
          <w:sz w:val="20"/>
          <w:szCs w:val="20"/>
        </w:rPr>
        <w:t xml:space="preserve">data to observe spectra and scripted in python and </w:t>
      </w:r>
      <w:proofErr w:type="spellStart"/>
      <w:r w:rsidR="00C07AE4" w:rsidRPr="00C07AE4">
        <w:rPr>
          <w:sz w:val="20"/>
          <w:szCs w:val="20"/>
        </w:rPr>
        <w:t>Tcl</w:t>
      </w:r>
      <w:proofErr w:type="spellEnd"/>
      <w:r w:rsidR="00C07AE4">
        <w:rPr>
          <w:sz w:val="20"/>
          <w:szCs w:val="20"/>
        </w:rPr>
        <w:t xml:space="preserve"> while using bash and command-line programming to clean satellite data via </w:t>
      </w:r>
      <w:proofErr w:type="spellStart"/>
      <w:r w:rsidR="00C07AE4" w:rsidRPr="00C07AE4">
        <w:rPr>
          <w:sz w:val="20"/>
          <w:szCs w:val="20"/>
        </w:rPr>
        <w:t>Xspec</w:t>
      </w:r>
      <w:proofErr w:type="spellEnd"/>
    </w:p>
    <w:p w14:paraId="1A4764EE" w14:textId="77777777" w:rsidR="007E32CF" w:rsidRPr="00D50BF2" w:rsidRDefault="007E32CF" w:rsidP="007E32CF">
      <w:pPr>
        <w:pBdr>
          <w:bottom w:val="single" w:sz="4" w:space="1" w:color="000000"/>
        </w:pBdr>
        <w:rPr>
          <w:b/>
          <w:smallCaps/>
          <w:sz w:val="10"/>
          <w:szCs w:val="10"/>
        </w:rPr>
      </w:pPr>
    </w:p>
    <w:p w14:paraId="3FF7B96E" w14:textId="77777777" w:rsidR="007E32CF" w:rsidRDefault="007E32CF" w:rsidP="007E32CF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Leadership &amp; Activities </w:t>
      </w:r>
      <w:r>
        <w:rPr>
          <w:b/>
          <w:smallCaps/>
        </w:rPr>
        <w:tab/>
      </w:r>
    </w:p>
    <w:p w14:paraId="1060F0E9" w14:textId="7833BD2E" w:rsidR="00425079" w:rsidRPr="00425079" w:rsidRDefault="007E32CF" w:rsidP="007E32CF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Prep for Prep</w:t>
      </w:r>
      <w:r>
        <w:rPr>
          <w:smallCaps/>
          <w:sz w:val="20"/>
          <w:szCs w:val="20"/>
        </w:rPr>
        <w:t xml:space="preserve">, </w:t>
      </w:r>
      <w:r>
        <w:rPr>
          <w:sz w:val="20"/>
          <w:szCs w:val="20"/>
        </w:rPr>
        <w:t>New York, N</w:t>
      </w:r>
      <w:r w:rsidR="000C343C">
        <w:rPr>
          <w:sz w:val="20"/>
          <w:szCs w:val="20"/>
        </w:rPr>
        <w:t>Y</w:t>
      </w:r>
      <w:r w:rsidR="0028667A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2014 </w:t>
      </w:r>
      <w:r w:rsidR="00425079">
        <w:rPr>
          <w:b/>
          <w:sz w:val="20"/>
          <w:szCs w:val="20"/>
        </w:rPr>
        <w:t>–</w:t>
      </w:r>
      <w:r w:rsidR="005C65A7">
        <w:rPr>
          <w:b/>
          <w:sz w:val="20"/>
          <w:szCs w:val="20"/>
        </w:rPr>
        <w:t xml:space="preserve"> C</w:t>
      </w:r>
      <w:r>
        <w:rPr>
          <w:b/>
          <w:sz w:val="20"/>
          <w:szCs w:val="20"/>
        </w:rPr>
        <w:t>urr</w:t>
      </w:r>
      <w:r w:rsidR="0028667A">
        <w:rPr>
          <w:b/>
          <w:sz w:val="20"/>
          <w:szCs w:val="20"/>
        </w:rPr>
        <w:t>ent</w:t>
      </w:r>
    </w:p>
    <w:p w14:paraId="733ECF60" w14:textId="2B23D2E6" w:rsidR="007E32CF" w:rsidRDefault="007E32CF" w:rsidP="007E32CF">
      <w:pPr>
        <w:rPr>
          <w:i/>
          <w:sz w:val="20"/>
          <w:szCs w:val="20"/>
        </w:rPr>
      </w:pPr>
      <w:r>
        <w:rPr>
          <w:i/>
          <w:sz w:val="20"/>
          <w:szCs w:val="20"/>
        </w:rPr>
        <w:t>Member</w:t>
      </w:r>
    </w:p>
    <w:p w14:paraId="185E812C" w14:textId="0D53A4B2" w:rsidR="00425079" w:rsidRDefault="00DA2FC1" w:rsidP="00425079">
      <w:pPr>
        <w:pStyle w:val="ListParagraph"/>
        <w:numPr>
          <w:ilvl w:val="0"/>
          <w:numId w:val="10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Completed </w:t>
      </w:r>
      <w:r w:rsidR="00155BF6">
        <w:rPr>
          <w:iCs/>
          <w:sz w:val="20"/>
          <w:szCs w:val="20"/>
        </w:rPr>
        <w:t>a</w:t>
      </w:r>
      <w:r w:rsidR="00B43561">
        <w:rPr>
          <w:iCs/>
          <w:sz w:val="20"/>
          <w:szCs w:val="20"/>
        </w:rPr>
        <w:t xml:space="preserve"> </w:t>
      </w:r>
      <w:r w:rsidR="00155BF6">
        <w:rPr>
          <w:iCs/>
          <w:sz w:val="20"/>
          <w:szCs w:val="20"/>
        </w:rPr>
        <w:t>14-month developmental program with the goal of putting more students of color in NYC prep and boarding schools</w:t>
      </w:r>
      <w:r w:rsidR="006E5D8B">
        <w:rPr>
          <w:iCs/>
          <w:sz w:val="20"/>
          <w:szCs w:val="20"/>
        </w:rPr>
        <w:t xml:space="preserve"> </w:t>
      </w:r>
    </w:p>
    <w:p w14:paraId="559A0410" w14:textId="77FBA708" w:rsidR="00C07AE4" w:rsidRDefault="006E5D8B" w:rsidP="00C07AE4">
      <w:pPr>
        <w:pStyle w:val="ListParagraph"/>
        <w:numPr>
          <w:ilvl w:val="0"/>
          <w:numId w:val="10"/>
        </w:numPr>
        <w:spacing w:before="1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Engaged in </w:t>
      </w:r>
      <w:r w:rsidR="00155BF6">
        <w:rPr>
          <w:iCs/>
          <w:sz w:val="20"/>
          <w:szCs w:val="20"/>
        </w:rPr>
        <w:t xml:space="preserve">yearly leadership cohorts (Aspects of Leadership) in which I </w:t>
      </w:r>
      <w:r w:rsidR="000C343C">
        <w:rPr>
          <w:iCs/>
          <w:sz w:val="20"/>
          <w:szCs w:val="20"/>
        </w:rPr>
        <w:t xml:space="preserve">collaborated </w:t>
      </w:r>
      <w:r w:rsidR="00155BF6">
        <w:rPr>
          <w:iCs/>
          <w:sz w:val="20"/>
          <w:szCs w:val="20"/>
        </w:rPr>
        <w:t>with my peers</w:t>
      </w:r>
      <w:r w:rsidR="00DA2FC1">
        <w:rPr>
          <w:iCs/>
          <w:sz w:val="20"/>
          <w:szCs w:val="20"/>
        </w:rPr>
        <w:t xml:space="preserve">, </w:t>
      </w:r>
      <w:proofErr w:type="gramStart"/>
      <w:r w:rsidR="00EC69F6">
        <w:rPr>
          <w:iCs/>
          <w:sz w:val="20"/>
          <w:szCs w:val="20"/>
        </w:rPr>
        <w:t>lead</w:t>
      </w:r>
      <w:proofErr w:type="gramEnd"/>
      <w:r w:rsidR="00EC69F6">
        <w:rPr>
          <w:iCs/>
          <w:sz w:val="20"/>
          <w:szCs w:val="20"/>
        </w:rPr>
        <w:t xml:space="preserve"> and</w:t>
      </w:r>
      <w:r>
        <w:rPr>
          <w:iCs/>
          <w:sz w:val="20"/>
          <w:szCs w:val="20"/>
        </w:rPr>
        <w:t xml:space="preserve"> listened</w:t>
      </w:r>
      <w:r w:rsidR="00155BF6">
        <w:rPr>
          <w:iCs/>
          <w:sz w:val="20"/>
          <w:szCs w:val="20"/>
        </w:rPr>
        <w:t xml:space="preserve"> </w:t>
      </w:r>
      <w:r w:rsidR="00DA2FC1">
        <w:rPr>
          <w:iCs/>
          <w:sz w:val="20"/>
          <w:szCs w:val="20"/>
        </w:rPr>
        <w:t>to</w:t>
      </w:r>
      <w:r w:rsidR="00155BF6" w:rsidRPr="00EC69F6">
        <w:rPr>
          <w:iCs/>
          <w:sz w:val="20"/>
          <w:szCs w:val="20"/>
        </w:rPr>
        <w:t xml:space="preserve"> discussions and activities pertaining to diversity and leadership</w:t>
      </w:r>
    </w:p>
    <w:p w14:paraId="484F8951" w14:textId="77777777" w:rsidR="00C07AE4" w:rsidRPr="00C07AE4" w:rsidRDefault="00C07AE4" w:rsidP="00C07AE4">
      <w:pPr>
        <w:pStyle w:val="ListParagraph"/>
        <w:spacing w:before="10"/>
        <w:rPr>
          <w:iCs/>
          <w:sz w:val="6"/>
          <w:szCs w:val="6"/>
        </w:rPr>
      </w:pPr>
    </w:p>
    <w:p w14:paraId="58977385" w14:textId="77777777" w:rsidR="000C343C" w:rsidRPr="000C343C" w:rsidRDefault="000C343C" w:rsidP="00EC69F6">
      <w:pPr>
        <w:spacing w:before="10"/>
        <w:rPr>
          <w:b/>
          <w:bCs/>
          <w:sz w:val="20"/>
          <w:szCs w:val="20"/>
        </w:rPr>
      </w:pPr>
      <w:r w:rsidRPr="000C343C">
        <w:rPr>
          <w:b/>
          <w:bCs/>
          <w:sz w:val="20"/>
          <w:szCs w:val="20"/>
        </w:rPr>
        <w:t xml:space="preserve">National Society of Black Engineers </w:t>
      </w:r>
      <w:r w:rsidRPr="000C343C">
        <w:rPr>
          <w:b/>
          <w:bCs/>
          <w:sz w:val="20"/>
          <w:szCs w:val="20"/>
        </w:rPr>
        <w:tab/>
      </w:r>
      <w:r w:rsidRPr="000C343C">
        <w:rPr>
          <w:b/>
          <w:bCs/>
          <w:sz w:val="20"/>
          <w:szCs w:val="20"/>
        </w:rPr>
        <w:tab/>
      </w:r>
      <w:r w:rsidRPr="000C343C">
        <w:rPr>
          <w:b/>
          <w:bCs/>
          <w:sz w:val="20"/>
          <w:szCs w:val="20"/>
        </w:rPr>
        <w:tab/>
      </w:r>
      <w:r w:rsidRPr="000C343C">
        <w:rPr>
          <w:b/>
          <w:bCs/>
          <w:sz w:val="20"/>
          <w:szCs w:val="20"/>
        </w:rPr>
        <w:tab/>
      </w:r>
      <w:r w:rsidRPr="000C343C">
        <w:rPr>
          <w:b/>
          <w:bCs/>
          <w:sz w:val="20"/>
          <w:szCs w:val="20"/>
        </w:rPr>
        <w:tab/>
      </w:r>
      <w:r w:rsidRPr="000C343C">
        <w:rPr>
          <w:b/>
          <w:bCs/>
          <w:sz w:val="20"/>
          <w:szCs w:val="20"/>
        </w:rPr>
        <w:tab/>
      </w:r>
      <w:r w:rsidRPr="000C343C">
        <w:rPr>
          <w:b/>
          <w:bCs/>
          <w:sz w:val="20"/>
          <w:szCs w:val="20"/>
        </w:rPr>
        <w:tab/>
      </w:r>
      <w:r w:rsidRPr="000C343C">
        <w:rPr>
          <w:b/>
          <w:bCs/>
          <w:sz w:val="20"/>
          <w:szCs w:val="20"/>
        </w:rPr>
        <w:tab/>
        <w:t xml:space="preserve">   Sept 2020 - Current</w:t>
      </w:r>
    </w:p>
    <w:p w14:paraId="5272AB88" w14:textId="693D1251" w:rsidR="000C343C" w:rsidRDefault="000C343C" w:rsidP="000C343C">
      <w:pPr>
        <w:rPr>
          <w:i/>
          <w:iCs/>
          <w:sz w:val="20"/>
          <w:szCs w:val="20"/>
        </w:rPr>
      </w:pPr>
      <w:r w:rsidRPr="000C343C">
        <w:rPr>
          <w:i/>
          <w:iCs/>
          <w:sz w:val="20"/>
          <w:szCs w:val="20"/>
        </w:rPr>
        <w:t>Member</w:t>
      </w:r>
    </w:p>
    <w:p w14:paraId="66F4ACE0" w14:textId="77777777" w:rsidR="00EC69F6" w:rsidRPr="00C07AE4" w:rsidRDefault="00EC69F6" w:rsidP="000C343C">
      <w:pPr>
        <w:rPr>
          <w:i/>
          <w:iCs/>
          <w:sz w:val="6"/>
          <w:szCs w:val="6"/>
        </w:rPr>
      </w:pPr>
    </w:p>
    <w:p w14:paraId="163DACB2" w14:textId="77777777" w:rsidR="006E5D8B" w:rsidRDefault="006E5D8B" w:rsidP="000C343C">
      <w:pPr>
        <w:rPr>
          <w:b/>
          <w:bCs/>
          <w:color w:val="000000"/>
          <w:sz w:val="20"/>
          <w:szCs w:val="20"/>
        </w:rPr>
      </w:pPr>
    </w:p>
    <w:p w14:paraId="256F4714" w14:textId="77777777" w:rsidR="006E5D8B" w:rsidRDefault="006E5D8B" w:rsidP="000C343C">
      <w:pPr>
        <w:rPr>
          <w:b/>
          <w:bCs/>
          <w:color w:val="000000"/>
          <w:sz w:val="20"/>
          <w:szCs w:val="20"/>
        </w:rPr>
      </w:pPr>
    </w:p>
    <w:p w14:paraId="769992E6" w14:textId="5716EC2C" w:rsidR="000C343C" w:rsidRDefault="000C343C" w:rsidP="000C343C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lastRenderedPageBreak/>
        <w:t>Black Praxis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  <w:t xml:space="preserve">    Jan 2022 – Current </w:t>
      </w:r>
    </w:p>
    <w:p w14:paraId="7CA577A3" w14:textId="77777777" w:rsidR="000C343C" w:rsidRPr="00E2250F" w:rsidRDefault="000C343C" w:rsidP="000C343C">
      <w:pPr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Layout Editor</w:t>
      </w:r>
    </w:p>
    <w:p w14:paraId="72EBB29B" w14:textId="70F177F1" w:rsidR="000C343C" w:rsidRDefault="00EC69F6" w:rsidP="000C343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0C343C">
        <w:rPr>
          <w:sz w:val="20"/>
          <w:szCs w:val="20"/>
        </w:rPr>
        <w:t>esign and construct the layout of our magazine focused on black life at Dartmouth, featuring poetry, art, and models.</w:t>
      </w:r>
    </w:p>
    <w:p w14:paraId="6C5329E5" w14:textId="059C245C" w:rsidR="000C343C" w:rsidRDefault="006E5D8B" w:rsidP="000C343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0C343C">
        <w:rPr>
          <w:sz w:val="20"/>
          <w:szCs w:val="20"/>
        </w:rPr>
        <w:t>ommunicate within a small group via Discord</w:t>
      </w:r>
      <w:r>
        <w:rPr>
          <w:sz w:val="20"/>
          <w:szCs w:val="20"/>
        </w:rPr>
        <w:t xml:space="preserve"> to </w:t>
      </w:r>
    </w:p>
    <w:p w14:paraId="317F9A61" w14:textId="77777777" w:rsidR="00EC69F6" w:rsidRPr="00EC69F6" w:rsidRDefault="00EC69F6" w:rsidP="00EC69F6">
      <w:pPr>
        <w:rPr>
          <w:sz w:val="10"/>
          <w:szCs w:val="10"/>
        </w:rPr>
      </w:pPr>
    </w:p>
    <w:p w14:paraId="7C0B0DD2" w14:textId="72B6C513" w:rsidR="000C343C" w:rsidRDefault="000C343C" w:rsidP="000C343C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>F</w:t>
      </w:r>
      <w:r>
        <w:rPr>
          <w:b/>
          <w:bCs/>
          <w:color w:val="000000"/>
          <w:sz w:val="20"/>
          <w:szCs w:val="20"/>
        </w:rPr>
        <w:t xml:space="preserve">irst Generation Low Income (FGLI) Physics and Computer Science </w:t>
      </w:r>
      <w:r w:rsidRPr="00AB30A0">
        <w:rPr>
          <w:b/>
          <w:bCs/>
          <w:color w:val="000000"/>
          <w:sz w:val="20"/>
          <w:szCs w:val="20"/>
        </w:rPr>
        <w:t>Tuto</w:t>
      </w:r>
      <w:r>
        <w:rPr>
          <w:b/>
          <w:bCs/>
          <w:color w:val="000000"/>
          <w:sz w:val="20"/>
          <w:szCs w:val="20"/>
        </w:rPr>
        <w:t xml:space="preserve">r 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 w:rsidR="00C07AE4">
        <w:rPr>
          <w:b/>
          <w:bCs/>
          <w:color w:val="000000"/>
          <w:sz w:val="20"/>
          <w:szCs w:val="20"/>
        </w:rPr>
        <w:tab/>
        <w:t xml:space="preserve">             </w:t>
      </w:r>
      <w:r>
        <w:rPr>
          <w:b/>
          <w:bCs/>
          <w:color w:val="000000"/>
          <w:sz w:val="20"/>
          <w:szCs w:val="20"/>
        </w:rPr>
        <w:t xml:space="preserve">Dec 2021- </w:t>
      </w:r>
      <w:r w:rsidR="00C07AE4">
        <w:rPr>
          <w:b/>
          <w:bCs/>
          <w:color w:val="000000"/>
          <w:sz w:val="20"/>
          <w:szCs w:val="20"/>
        </w:rPr>
        <w:t>March 2022</w:t>
      </w:r>
      <w:r>
        <w:rPr>
          <w:b/>
          <w:bCs/>
          <w:color w:val="000000"/>
          <w:sz w:val="20"/>
          <w:szCs w:val="20"/>
        </w:rPr>
        <w:t xml:space="preserve"> </w:t>
      </w:r>
    </w:p>
    <w:p w14:paraId="4A0A2193" w14:textId="2E53C1BE" w:rsidR="00EC69F6" w:rsidRDefault="000C343C" w:rsidP="00EC69F6">
      <w:pPr>
        <w:pStyle w:val="ListParagraph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Organized </w:t>
      </w:r>
      <w:r w:rsidR="00C07AE4">
        <w:rPr>
          <w:color w:val="000000"/>
          <w:sz w:val="20"/>
          <w:szCs w:val="20"/>
        </w:rPr>
        <w:t xml:space="preserve">3 </w:t>
      </w:r>
      <w:r>
        <w:rPr>
          <w:color w:val="000000"/>
          <w:sz w:val="20"/>
          <w:szCs w:val="20"/>
        </w:rPr>
        <w:t xml:space="preserve">weekly meetings with my tutees </w:t>
      </w:r>
      <w:r w:rsidR="00C07AE4">
        <w:rPr>
          <w:color w:val="000000"/>
          <w:sz w:val="20"/>
          <w:szCs w:val="20"/>
        </w:rPr>
        <w:t>in college level physics and computer science courses</w:t>
      </w:r>
    </w:p>
    <w:p w14:paraId="5E3C5D47" w14:textId="77777777" w:rsidR="00C07AE4" w:rsidRPr="00C07AE4" w:rsidRDefault="00C07AE4" w:rsidP="00C07AE4">
      <w:pPr>
        <w:ind w:left="360"/>
        <w:rPr>
          <w:color w:val="000000"/>
          <w:sz w:val="6"/>
          <w:szCs w:val="6"/>
        </w:rPr>
      </w:pPr>
    </w:p>
    <w:p w14:paraId="71617820" w14:textId="480C55CB" w:rsidR="007E32CF" w:rsidRPr="00425079" w:rsidRDefault="007E32CF" w:rsidP="00425079">
      <w:pPr>
        <w:rPr>
          <w:b/>
          <w:bCs/>
          <w:color w:val="000000"/>
          <w:sz w:val="20"/>
          <w:szCs w:val="20"/>
        </w:rPr>
      </w:pPr>
      <w:r w:rsidRPr="00AB30A0">
        <w:rPr>
          <w:b/>
          <w:bCs/>
          <w:color w:val="000000"/>
          <w:sz w:val="20"/>
          <w:szCs w:val="20"/>
        </w:rPr>
        <w:t xml:space="preserve">Management and Leadership Development Program, </w:t>
      </w:r>
      <w:r w:rsidRPr="000C343C">
        <w:rPr>
          <w:color w:val="000000"/>
          <w:sz w:val="20"/>
          <w:szCs w:val="20"/>
        </w:rPr>
        <w:t>Hanover, NH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425079">
        <w:rPr>
          <w:color w:val="000000"/>
          <w:sz w:val="20"/>
          <w:szCs w:val="20"/>
        </w:rPr>
        <w:t xml:space="preserve">            </w:t>
      </w:r>
      <w:r w:rsidR="000C343C">
        <w:rPr>
          <w:color w:val="000000"/>
          <w:sz w:val="20"/>
          <w:szCs w:val="20"/>
        </w:rPr>
        <w:t xml:space="preserve">              </w:t>
      </w:r>
      <w:r w:rsidRPr="00425079">
        <w:rPr>
          <w:b/>
          <w:bCs/>
          <w:color w:val="000000"/>
          <w:sz w:val="20"/>
          <w:szCs w:val="20"/>
        </w:rPr>
        <w:t>Jan 2021 – March 2022</w:t>
      </w:r>
    </w:p>
    <w:p w14:paraId="225A8560" w14:textId="08DC3358" w:rsidR="008358B0" w:rsidRPr="00425079" w:rsidRDefault="00DA2FC1" w:rsidP="008358B0">
      <w:pPr>
        <w:pStyle w:val="ListParagraph"/>
        <w:numPr>
          <w:ilvl w:val="0"/>
          <w:numId w:val="9"/>
        </w:numPr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D50BF2">
        <w:rPr>
          <w:color w:val="000000"/>
          <w:sz w:val="20"/>
          <w:szCs w:val="20"/>
        </w:rPr>
        <w:t xml:space="preserve">harpened </w:t>
      </w:r>
      <w:r w:rsidR="00DA248A">
        <w:rPr>
          <w:color w:val="000000"/>
          <w:sz w:val="20"/>
          <w:szCs w:val="20"/>
        </w:rPr>
        <w:t xml:space="preserve">my management skills including, organizing a group, public speaking, negotiation training and </w:t>
      </w:r>
      <w:r w:rsidR="000779F6">
        <w:rPr>
          <w:color w:val="000000"/>
          <w:sz w:val="20"/>
          <w:szCs w:val="20"/>
        </w:rPr>
        <w:t xml:space="preserve">interpersonal skills </w:t>
      </w:r>
      <w:r w:rsidR="00EC69F6">
        <w:rPr>
          <w:color w:val="000000"/>
          <w:sz w:val="20"/>
          <w:szCs w:val="20"/>
        </w:rPr>
        <w:t>to</w:t>
      </w:r>
      <w:r w:rsidR="000779F6">
        <w:rPr>
          <w:color w:val="000000"/>
          <w:sz w:val="20"/>
          <w:szCs w:val="20"/>
        </w:rPr>
        <w:t xml:space="preserve"> build cohesive and diverse work environments</w:t>
      </w:r>
    </w:p>
    <w:p w14:paraId="6D6DC690" w14:textId="63A3C0E7" w:rsidR="00D616A4" w:rsidRPr="00C07AE4" w:rsidRDefault="00CB4883" w:rsidP="00C07AE4">
      <w:pPr>
        <w:tabs>
          <w:tab w:val="left" w:pos="1380"/>
        </w:tabs>
        <w:rPr>
          <w:b/>
          <w:smallCaps/>
          <w:sz w:val="10"/>
          <w:szCs w:val="10"/>
        </w:rPr>
      </w:pPr>
      <w:r>
        <w:rPr>
          <w:b/>
          <w:smallCaps/>
          <w:sz w:val="10"/>
          <w:szCs w:val="10"/>
        </w:rPr>
        <w:tab/>
      </w:r>
    </w:p>
    <w:p w14:paraId="0000001A" w14:textId="54662387" w:rsidR="00DF1323" w:rsidRDefault="00CB4883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 xml:space="preserve">Additional Experience </w:t>
      </w:r>
    </w:p>
    <w:p w14:paraId="0000001B" w14:textId="269EB688" w:rsidR="00DF1323" w:rsidRDefault="000630B7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Poly Prep Summer Camp,</w:t>
      </w:r>
      <w:r>
        <w:rPr>
          <w:sz w:val="20"/>
          <w:szCs w:val="20"/>
        </w:rPr>
        <w:t xml:space="preserve"> Brooklyn, NY</w:t>
      </w:r>
      <w:r w:rsidR="00CB4883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June 2016 </w:t>
      </w:r>
      <w:r w:rsidR="00CB4883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June 2021 </w:t>
      </w:r>
    </w:p>
    <w:p w14:paraId="0000001C" w14:textId="031ACCAB" w:rsidR="00DF1323" w:rsidRDefault="000630B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Camp Counselor </w:t>
      </w:r>
    </w:p>
    <w:p w14:paraId="362A602A" w14:textId="5AD1A783" w:rsidR="00154A29" w:rsidRPr="00154A29" w:rsidRDefault="00154A29" w:rsidP="00154A29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Communication in smalls groups and gained leadership skills to lead and </w:t>
      </w:r>
      <w:r w:rsidR="00FA4BB9">
        <w:rPr>
          <w:iCs/>
          <w:sz w:val="20"/>
          <w:szCs w:val="20"/>
        </w:rPr>
        <w:t xml:space="preserve">engage </w:t>
      </w:r>
      <w:r>
        <w:rPr>
          <w:iCs/>
          <w:sz w:val="20"/>
          <w:szCs w:val="20"/>
        </w:rPr>
        <w:t xml:space="preserve">with our young campers to bring them a safe and entertaining summer experience </w:t>
      </w:r>
    </w:p>
    <w:p w14:paraId="22CCFF6A" w14:textId="42785ED0" w:rsidR="00154A29" w:rsidRPr="007621C3" w:rsidRDefault="00154A29" w:rsidP="007621C3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Accountable and adaptable</w:t>
      </w:r>
      <w:r w:rsidR="00FA4BB9">
        <w:rPr>
          <w:iCs/>
          <w:sz w:val="20"/>
          <w:szCs w:val="20"/>
        </w:rPr>
        <w:t>, as a bus counselor as well I assisted in making sure each camper was safely on and off the buses to and from camp each day</w:t>
      </w:r>
      <w:r w:rsidR="007621C3">
        <w:rPr>
          <w:iCs/>
          <w:sz w:val="20"/>
          <w:szCs w:val="20"/>
        </w:rPr>
        <w:t xml:space="preserve"> and met with staff for bonding activities and logistics each week</w:t>
      </w:r>
    </w:p>
    <w:p w14:paraId="00000043" w14:textId="6D4A5F59" w:rsidR="00DF1323" w:rsidRPr="00EF54F5" w:rsidRDefault="00DF1323" w:rsidP="00EF54F5">
      <w:pPr>
        <w:rPr>
          <w:i/>
          <w:sz w:val="20"/>
          <w:szCs w:val="20"/>
        </w:rPr>
      </w:pPr>
    </w:p>
    <w:sectPr w:rsidR="00DF1323" w:rsidRPr="00EF54F5">
      <w:headerReference w:type="default" r:id="rId8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13D3" w14:textId="77777777" w:rsidR="001B411D" w:rsidRDefault="001B411D">
      <w:r>
        <w:separator/>
      </w:r>
    </w:p>
  </w:endnote>
  <w:endnote w:type="continuationSeparator" w:id="0">
    <w:p w14:paraId="53E3DB3B" w14:textId="77777777" w:rsidR="001B411D" w:rsidRDefault="001B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D098" w14:textId="77777777" w:rsidR="001B411D" w:rsidRDefault="001B411D">
      <w:r>
        <w:separator/>
      </w:r>
    </w:p>
  </w:footnote>
  <w:footnote w:type="continuationSeparator" w:id="0">
    <w:p w14:paraId="52DD015A" w14:textId="77777777" w:rsidR="001B411D" w:rsidRDefault="001B4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2141364C" w:rsidR="00DF1323" w:rsidRDefault="00DF770A">
    <w:pPr>
      <w:jc w:val="center"/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>Stefel Smith</w:t>
    </w:r>
  </w:p>
  <w:p w14:paraId="00000045" w14:textId="35BE64C5" w:rsidR="00DF1323" w:rsidRPr="006E5D8B" w:rsidRDefault="00000000">
    <w:pPr>
      <w:jc w:val="center"/>
      <w:rPr>
        <w:sz w:val="21"/>
        <w:szCs w:val="21"/>
      </w:rPr>
    </w:pPr>
    <w:sdt>
      <w:sdtPr>
        <w:tag w:val="goog_rdk_0"/>
        <w:id w:val="-1907755659"/>
      </w:sdtPr>
      <w:sdtContent>
        <w:r w:rsidR="00DF770A" w:rsidRPr="006E5D8B">
          <w:rPr>
            <w:rFonts w:eastAsia="Gungsuh"/>
            <w:sz w:val="21"/>
            <w:szCs w:val="21"/>
          </w:rPr>
          <w:t>Hanover</w:t>
        </w:r>
        <w:r w:rsidR="00CB4883" w:rsidRPr="006E5D8B">
          <w:rPr>
            <w:rFonts w:eastAsia="Gungsuh"/>
            <w:sz w:val="21"/>
            <w:szCs w:val="21"/>
          </w:rPr>
          <w:t xml:space="preserve">, </w:t>
        </w:r>
        <w:r w:rsidR="00DF770A" w:rsidRPr="006E5D8B">
          <w:rPr>
            <w:rFonts w:eastAsia="Gungsuh"/>
            <w:sz w:val="21"/>
            <w:szCs w:val="21"/>
          </w:rPr>
          <w:t>NH</w:t>
        </w:r>
        <w:r w:rsidR="00CB4883" w:rsidRPr="006E5D8B">
          <w:rPr>
            <w:rFonts w:eastAsia="Gungsuh"/>
            <w:sz w:val="21"/>
            <w:szCs w:val="21"/>
          </w:rPr>
          <w:t xml:space="preserve"> ∙ </w:t>
        </w:r>
        <w:r w:rsidR="00DF770A" w:rsidRPr="006E5D8B">
          <w:rPr>
            <w:rFonts w:eastAsia="Gungsuh"/>
            <w:sz w:val="21"/>
            <w:szCs w:val="21"/>
          </w:rPr>
          <w:t>(347) 261 6193</w:t>
        </w:r>
        <w:r w:rsidR="00CB4883" w:rsidRPr="006E5D8B">
          <w:rPr>
            <w:rFonts w:eastAsia="Gungsuh"/>
            <w:sz w:val="21"/>
            <w:szCs w:val="21"/>
          </w:rPr>
          <w:t xml:space="preserve"> ∙ </w:t>
        </w:r>
        <w:r w:rsidR="00DF770A" w:rsidRPr="006E5D8B">
          <w:rPr>
            <w:rFonts w:eastAsia="Gungsuh"/>
            <w:sz w:val="21"/>
            <w:szCs w:val="21"/>
          </w:rPr>
          <w:t>Stefel.S.Smith.24@dartmouth.edu</w:t>
        </w:r>
      </w:sdtContent>
    </w:sdt>
  </w:p>
  <w:sdt>
    <w:sdtPr>
      <w:tag w:val="goog_rdk_1"/>
      <w:id w:val="150571300"/>
    </w:sdtPr>
    <w:sdtContent>
      <w:p w14:paraId="00000046" w14:textId="0DAD60B9" w:rsidR="00DF1323" w:rsidRPr="006E5D8B" w:rsidRDefault="00E71053" w:rsidP="0028667A">
        <w:pPr>
          <w:jc w:val="center"/>
        </w:pPr>
        <w:r w:rsidRPr="006E5D8B">
          <w:t xml:space="preserve"> </w:t>
        </w:r>
        <w:hyperlink r:id="rId1" w:history="1">
          <w:r w:rsidR="0028667A" w:rsidRPr="006E5D8B">
            <w:rPr>
              <w:rStyle w:val="Hyperlink"/>
              <w:bdr w:val="none" w:sz="0" w:space="0" w:color="auto" w:frame="1"/>
              <w:shd w:val="clear" w:color="auto" w:fill="FFFFFF"/>
            </w:rPr>
            <w:t>linkedin.com/in/</w:t>
          </w:r>
          <w:proofErr w:type="spellStart"/>
          <w:r w:rsidR="0028667A" w:rsidRPr="006E5D8B">
            <w:rPr>
              <w:rStyle w:val="Hyperlink"/>
              <w:bdr w:val="none" w:sz="0" w:space="0" w:color="auto" w:frame="1"/>
              <w:shd w:val="clear" w:color="auto" w:fill="FFFFFF"/>
            </w:rPr>
            <w:t>stefel</w:t>
          </w:r>
          <w:proofErr w:type="spellEnd"/>
          <w:r w:rsidR="0028667A" w:rsidRPr="006E5D8B">
            <w:rPr>
              <w:rStyle w:val="Hyperlink"/>
              <w:bdr w:val="none" w:sz="0" w:space="0" w:color="auto" w:frame="1"/>
              <w:shd w:val="clear" w:color="auto" w:fill="FFFFFF"/>
            </w:rPr>
            <w:t>-smith</w:t>
          </w:r>
        </w:hyperlink>
        <w:r w:rsidR="0028667A" w:rsidRPr="006E5D8B">
          <w:rPr>
            <w:rStyle w:val="break-words"/>
            <w:bdr w:val="none" w:sz="0" w:space="0" w:color="auto" w:frame="1"/>
            <w:shd w:val="clear" w:color="auto" w:fill="FFFFFF"/>
          </w:rPr>
          <w:t xml:space="preserve"> </w:t>
        </w:r>
        <w:r w:rsidR="00DF770A" w:rsidRPr="006E5D8B">
          <w:t xml:space="preserve"> </w:t>
        </w:r>
        <w:r w:rsidR="00CB4883" w:rsidRPr="006E5D8B">
          <w:rPr>
            <w:rFonts w:eastAsia="Gungsuh"/>
          </w:rPr>
          <w:t xml:space="preserve">∙ </w:t>
        </w:r>
        <w:r w:rsidR="00DF770A" w:rsidRPr="006E5D8B">
          <w:rPr>
            <w:rFonts w:eastAsia="Gungsuh"/>
          </w:rPr>
          <w:t xml:space="preserve"> </w:t>
        </w:r>
        <w:hyperlink r:id="rId2" w:history="1">
          <w:r w:rsidR="00DF770A" w:rsidRPr="006E5D8B">
            <w:rPr>
              <w:rStyle w:val="Hyperlink"/>
              <w:rFonts w:eastAsia="Gungsuh"/>
            </w:rPr>
            <w:t>gi</w:t>
          </w:r>
          <w:r w:rsidR="00DF770A" w:rsidRPr="006E5D8B">
            <w:rPr>
              <w:rStyle w:val="Hyperlink"/>
              <w:rFonts w:eastAsia="Gungsuh"/>
            </w:rPr>
            <w:t>t</w:t>
          </w:r>
          <w:r w:rsidR="00DF770A" w:rsidRPr="006E5D8B">
            <w:rPr>
              <w:rStyle w:val="Hyperlink"/>
              <w:rFonts w:eastAsia="Gungsuh"/>
            </w:rPr>
            <w:t>hub.com/</w:t>
          </w:r>
          <w:proofErr w:type="spellStart"/>
          <w:r w:rsidR="00DF770A" w:rsidRPr="006E5D8B">
            <w:rPr>
              <w:rStyle w:val="Hyperlink"/>
              <w:rFonts w:eastAsia="Gungsuh"/>
            </w:rPr>
            <w:t>StefelS</w:t>
          </w:r>
          <w:proofErr w:type="spellEnd"/>
          <w:r w:rsidR="00DF770A" w:rsidRPr="006E5D8B">
            <w:rPr>
              <w:rStyle w:val="Hyperlink"/>
              <w:rFonts w:eastAsia="Gungsuh"/>
            </w:rPr>
            <w:t>/</w:t>
          </w:r>
          <w:proofErr w:type="spellStart"/>
          <w:r w:rsidR="00DF770A" w:rsidRPr="006E5D8B">
            <w:rPr>
              <w:rStyle w:val="Hyperlink"/>
              <w:rFonts w:eastAsia="Gungsuh"/>
            </w:rPr>
            <w:t>StefelS.git</w:t>
          </w:r>
          <w:proofErr w:type="spellEnd"/>
        </w:hyperlink>
        <w:r w:rsidR="00FA4BB9" w:rsidRPr="006E5D8B">
          <w:rPr>
            <w:rStyle w:val="Hyperlink"/>
            <w:rFonts w:eastAsia="Gungsuh"/>
            <w:sz w:val="21"/>
            <w:szCs w:val="21"/>
          </w:rPr>
          <w:t xml:space="preserve"> </w:t>
        </w:r>
      </w:p>
    </w:sdtContent>
  </w:sdt>
  <w:p w14:paraId="00000047" w14:textId="77777777" w:rsidR="00DF1323" w:rsidRDefault="00DF13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0"/>
        <w:szCs w:val="10"/>
      </w:rPr>
    </w:pPr>
  </w:p>
  <w:p w14:paraId="20354F8C" w14:textId="77777777" w:rsidR="00DF770A" w:rsidRDefault="00DF7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035"/>
    <w:multiLevelType w:val="multilevel"/>
    <w:tmpl w:val="27565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A4AA8"/>
    <w:multiLevelType w:val="hybridMultilevel"/>
    <w:tmpl w:val="BE8C87D0"/>
    <w:lvl w:ilvl="0" w:tplc="B91272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27AC"/>
    <w:multiLevelType w:val="hybridMultilevel"/>
    <w:tmpl w:val="5D2CF1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31D2F"/>
    <w:multiLevelType w:val="hybridMultilevel"/>
    <w:tmpl w:val="AB9067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1C5"/>
    <w:multiLevelType w:val="multilevel"/>
    <w:tmpl w:val="263C2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195CF2"/>
    <w:multiLevelType w:val="hybridMultilevel"/>
    <w:tmpl w:val="A4803A0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3712"/>
    <w:multiLevelType w:val="hybridMultilevel"/>
    <w:tmpl w:val="BC5815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E162F"/>
    <w:multiLevelType w:val="hybridMultilevel"/>
    <w:tmpl w:val="5D7E1D2A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75D8E"/>
    <w:multiLevelType w:val="hybridMultilevel"/>
    <w:tmpl w:val="98A6A8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C2621"/>
    <w:multiLevelType w:val="hybridMultilevel"/>
    <w:tmpl w:val="938008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52538"/>
    <w:multiLevelType w:val="multilevel"/>
    <w:tmpl w:val="0F0C7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0F3AC2"/>
    <w:multiLevelType w:val="hybridMultilevel"/>
    <w:tmpl w:val="834694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C1035"/>
    <w:multiLevelType w:val="hybridMultilevel"/>
    <w:tmpl w:val="C3D20B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276FE"/>
    <w:multiLevelType w:val="hybridMultilevel"/>
    <w:tmpl w:val="29BC8A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836EA"/>
    <w:multiLevelType w:val="multilevel"/>
    <w:tmpl w:val="41F262FE"/>
    <w:lvl w:ilvl="0">
      <w:start w:val="1"/>
      <w:numFmt w:val="bullet"/>
      <w:lvlText w:val="●"/>
      <w:lvlJc w:val="left"/>
      <w:pPr>
        <w:ind w:left="432" w:hanging="288"/>
      </w:pPr>
      <w:rPr>
        <w:rFonts w:ascii="Symbol" w:eastAsia="Noto Sans Symbols" w:hAnsi="Symbol" w:cs="Times New Roman" w:hint="default"/>
        <w:b w:val="0"/>
        <w:bCs w:val="0"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4C59AF"/>
    <w:multiLevelType w:val="hybridMultilevel"/>
    <w:tmpl w:val="D2E63D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555288">
    <w:abstractNumId w:val="14"/>
  </w:num>
  <w:num w:numId="2" w16cid:durableId="1484934341">
    <w:abstractNumId w:val="0"/>
  </w:num>
  <w:num w:numId="3" w16cid:durableId="1934704975">
    <w:abstractNumId w:val="10"/>
  </w:num>
  <w:num w:numId="4" w16cid:durableId="822045987">
    <w:abstractNumId w:val="4"/>
  </w:num>
  <w:num w:numId="5" w16cid:durableId="1769504491">
    <w:abstractNumId w:val="1"/>
  </w:num>
  <w:num w:numId="6" w16cid:durableId="149028924">
    <w:abstractNumId w:val="6"/>
  </w:num>
  <w:num w:numId="7" w16cid:durableId="655064220">
    <w:abstractNumId w:val="2"/>
  </w:num>
  <w:num w:numId="8" w16cid:durableId="1434010314">
    <w:abstractNumId w:val="13"/>
  </w:num>
  <w:num w:numId="9" w16cid:durableId="1960068721">
    <w:abstractNumId w:val="8"/>
  </w:num>
  <w:num w:numId="10" w16cid:durableId="1881552748">
    <w:abstractNumId w:val="3"/>
  </w:num>
  <w:num w:numId="11" w16cid:durableId="1825121472">
    <w:abstractNumId w:val="11"/>
  </w:num>
  <w:num w:numId="12" w16cid:durableId="232591429">
    <w:abstractNumId w:val="15"/>
  </w:num>
  <w:num w:numId="13" w16cid:durableId="1561789438">
    <w:abstractNumId w:val="9"/>
  </w:num>
  <w:num w:numId="14" w16cid:durableId="741411058">
    <w:abstractNumId w:val="12"/>
  </w:num>
  <w:num w:numId="15" w16cid:durableId="1587835640">
    <w:abstractNumId w:val="5"/>
  </w:num>
  <w:num w:numId="16" w16cid:durableId="859733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23"/>
    <w:rsid w:val="00016B01"/>
    <w:rsid w:val="000630B7"/>
    <w:rsid w:val="0007633A"/>
    <w:rsid w:val="000779F6"/>
    <w:rsid w:val="00086B11"/>
    <w:rsid w:val="000B1B70"/>
    <w:rsid w:val="000C343C"/>
    <w:rsid w:val="00154A29"/>
    <w:rsid w:val="00155BF6"/>
    <w:rsid w:val="001B411D"/>
    <w:rsid w:val="0020769B"/>
    <w:rsid w:val="00260D0F"/>
    <w:rsid w:val="0026543B"/>
    <w:rsid w:val="00266FF8"/>
    <w:rsid w:val="0028667A"/>
    <w:rsid w:val="00287F11"/>
    <w:rsid w:val="002E27CB"/>
    <w:rsid w:val="003A7B07"/>
    <w:rsid w:val="00425079"/>
    <w:rsid w:val="00450B22"/>
    <w:rsid w:val="004C49B1"/>
    <w:rsid w:val="004D255B"/>
    <w:rsid w:val="004F6F1F"/>
    <w:rsid w:val="00526AED"/>
    <w:rsid w:val="00530511"/>
    <w:rsid w:val="005872BB"/>
    <w:rsid w:val="005C65A7"/>
    <w:rsid w:val="006B4A89"/>
    <w:rsid w:val="006E5D8B"/>
    <w:rsid w:val="0074608C"/>
    <w:rsid w:val="007552BF"/>
    <w:rsid w:val="007621C3"/>
    <w:rsid w:val="007800C3"/>
    <w:rsid w:val="00783BB6"/>
    <w:rsid w:val="007E32CF"/>
    <w:rsid w:val="008058D5"/>
    <w:rsid w:val="00816E17"/>
    <w:rsid w:val="008358B0"/>
    <w:rsid w:val="0085051B"/>
    <w:rsid w:val="008B5FCB"/>
    <w:rsid w:val="008E0BCF"/>
    <w:rsid w:val="009233FD"/>
    <w:rsid w:val="0096368D"/>
    <w:rsid w:val="00A849DC"/>
    <w:rsid w:val="00AB07ED"/>
    <w:rsid w:val="00AB30A0"/>
    <w:rsid w:val="00AC5193"/>
    <w:rsid w:val="00AD7CBA"/>
    <w:rsid w:val="00B43561"/>
    <w:rsid w:val="00B47CF5"/>
    <w:rsid w:val="00BF0D48"/>
    <w:rsid w:val="00C07AE4"/>
    <w:rsid w:val="00CB4883"/>
    <w:rsid w:val="00D306E8"/>
    <w:rsid w:val="00D379C9"/>
    <w:rsid w:val="00D50BF2"/>
    <w:rsid w:val="00D616A4"/>
    <w:rsid w:val="00DA248A"/>
    <w:rsid w:val="00DA2FC1"/>
    <w:rsid w:val="00DE040A"/>
    <w:rsid w:val="00DF1323"/>
    <w:rsid w:val="00DF770A"/>
    <w:rsid w:val="00E2250F"/>
    <w:rsid w:val="00E35910"/>
    <w:rsid w:val="00E71053"/>
    <w:rsid w:val="00EA2580"/>
    <w:rsid w:val="00EC69F6"/>
    <w:rsid w:val="00EC6E3B"/>
    <w:rsid w:val="00EF54F5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8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5B26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6263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F770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28667A"/>
  </w:style>
  <w:style w:type="character" w:customStyle="1" w:styleId="break-words">
    <w:name w:val="break-words"/>
    <w:basedOn w:val="DefaultParagraphFont"/>
    <w:rsid w:val="0028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efelS/StefelS.git" TargetMode="External"/><Relationship Id="rId1" Type="http://schemas.openxmlformats.org/officeDocument/2006/relationships/hyperlink" Target="file:///Users/stefelsmith/Documents/DALI/stefels.me/documents/linkedin.com/in/stefel-sm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QWOMa9/TZW9XZou9bjE36iCuEA==">AMUW2mVhK4UY8OoWS6bMB/smdDHfnOyYekfwxylZxH0/hqu6DIkelJBtuygKjmazxnvGD4dSUSeqVPfHA93lfwnlr+7PVfitfLQKM+51yHWcEEnG0fhkHULePWj3nOUssGzsm85t2PUOmTfv/miRnknd6ejdhLGnkY3J2PA3+ctvZTkVoPyDDNkrUQvcQRDTNXYSBqio8TYh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Updated_Resume - Master.dotx</Template>
  <TotalTime>0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C. Bryan</dc:creator>
  <cp:lastModifiedBy>Stefel S. Smith</cp:lastModifiedBy>
  <cp:revision>2</cp:revision>
  <dcterms:created xsi:type="dcterms:W3CDTF">2022-12-07T15:43:00Z</dcterms:created>
  <dcterms:modified xsi:type="dcterms:W3CDTF">2022-12-07T15:43:00Z</dcterms:modified>
</cp:coreProperties>
</file>